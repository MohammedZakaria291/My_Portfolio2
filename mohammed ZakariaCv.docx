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7CD5" w14:textId="77777777" w:rsidR="003A7C40" w:rsidRPr="003A7C40" w:rsidRDefault="003A7C40" w:rsidP="003A7C40">
      <w:pPr>
        <w:rPr>
          <w:sz w:val="10"/>
          <w:szCs w:val="12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B9C0FB5" wp14:editId="2FCA58F1">
                <wp:simplePos x="0" y="0"/>
                <wp:positionH relativeFrom="column">
                  <wp:posOffset>1170305</wp:posOffset>
                </wp:positionH>
                <wp:positionV relativeFrom="paragraph">
                  <wp:posOffset>1066800</wp:posOffset>
                </wp:positionV>
                <wp:extent cx="4923790" cy="5370195"/>
                <wp:effectExtent l="0" t="0" r="29210" b="2095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790" cy="5370195"/>
                          <a:chOff x="0" y="-62382"/>
                          <a:chExt cx="4924558" cy="537353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-62382"/>
                            <a:ext cx="47881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741" y="855542"/>
                            <a:ext cx="47409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7143" y="3204785"/>
                            <a:ext cx="47174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3400" y="4000546"/>
                            <a:ext cx="42538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8100" y="4579648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8100" y="5311155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626C4" id="Group 7" o:spid="_x0000_s1026" alt="&quot;&quot;" style="position:absolute;margin-left:92.15pt;margin-top:84pt;width:387.7pt;height:422.85pt;z-index:-251657216;mso-width-relative:margin;mso-height-relative:margin" coordorigin=",-623" coordsize="49245,5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">
                <v:line id="Straight Connector 1" o:spid="_x0000_s1027" style="position:absolute;visibility:visible;mso-wrap-style:square" from="0,-623" to="47881,-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" strokecolor="#538135 [2409]" strokeweight="1pt">
                  <v:stroke joinstyle="miter"/>
                </v:line>
                <v:line id="Straight Connector 2" o:spid="_x0000_s1028" style="position:absolute;visibility:visible;mso-wrap-style:square" from="507,8555" to="47917,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" strokecolor="#538135 [2409]" strokeweight="1pt">
                  <v:stroke joinstyle="miter"/>
                </v:line>
                <v:line id="Straight Connector 3" o:spid="_x0000_s1029" style="position:absolute;visibility:visible;mso-wrap-style:square" from="2071,32047" to="49245,3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IhxQAAANoAAAAPAAAAZHJzL2Rvd25yZXYueG1sRI9Ba8JA&#10;FITvBf/D8gRvdRNL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AGkBIhxQAAANoAAAAP&#10;AAAAAAAAAAAAAAAAAAcCAABkcnMvZG93bnJldi54bWxQSwUGAAAAAAMAAwC3AAAA+QIAAAAA&#10;" strokecolor="#538135 [2409]" strokeweight="1pt">
                  <v:stroke joinstyle="miter"/>
                </v:line>
                <v:line id="Straight Connector 4" o:spid="_x0000_s1030" style="position:absolute;visibility:visible;mso-wrap-style:square" from="5334,40005" to="4787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pVxQAAANoAAAAPAAAAZHJzL2Rvd25yZXYueG1sRI9Ba8JA&#10;FITvBf/D8gRvdRNp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CJeYpVxQAAANoAAAAP&#10;AAAAAAAAAAAAAAAAAAcCAABkcnMvZG93bnJldi54bWxQSwUGAAAAAAMAAwC3AAAA+QIAAAAA&#10;" strokecolor="#538135 [2409]" strokeweight="1pt">
                  <v:stroke joinstyle="miter"/>
                </v:line>
                <v:line id="Straight Connector 5" o:spid="_x0000_s1031" style="position:absolute;visibility:visible;mso-wrap-style:square" from="381,45796" to="47917,4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" strokecolor="#538135 [2409]" strokeweight="1pt">
                  <v:stroke joinstyle="miter"/>
                </v:line>
                <v:line id="Straight Connector 6" o:spid="_x0000_s1032" style="position:absolute;visibility:visible;mso-wrap-style:square" from="381,53111" to="47917,5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" strokecolor="#538135 [2409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4140152" w14:textId="35C644C4" w:rsidR="003A7C40" w:rsidRPr="00103499" w:rsidRDefault="00515202" w:rsidP="005F60DF">
      <w:pPr>
        <w:pStyle w:val="Title"/>
        <w:jc w:val="center"/>
      </w:pPr>
      <w:r>
        <w:t>mohammed Zakaria</w:t>
      </w:r>
    </w:p>
    <w:p w14:paraId="1E839011" w14:textId="4C59C502" w:rsidR="003A7C40" w:rsidRPr="00103499" w:rsidRDefault="00515202" w:rsidP="003A7C40">
      <w:pPr>
        <w:pStyle w:val="Contact"/>
        <w:rPr>
          <w:rFonts w:cs="Calibri (Body)"/>
          <w:szCs w:val="20"/>
        </w:rPr>
      </w:pPr>
      <w:r>
        <w:t xml:space="preserve">Elsharkia </w:t>
      </w:r>
      <w:proofErr w:type="gramStart"/>
      <w:r>
        <w:t xml:space="preserve">Faqous </w:t>
      </w:r>
      <w:r w:rsidR="003A7C40" w:rsidRPr="000E5F0C">
        <w:t xml:space="preserve"> </w:t>
      </w:r>
      <w:r w:rsidR="003A7C40">
        <w:t>|</w:t>
      </w:r>
      <w:proofErr w:type="gramEnd"/>
      <w:r w:rsidR="003A7C40" w:rsidRPr="000E5F0C">
        <w:t xml:space="preserve"> </w:t>
      </w:r>
      <w:r>
        <w:t>01068627835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zkariamohammed105@gmail.com</w:t>
      </w:r>
      <w:r w:rsidR="003A7C40" w:rsidRPr="000E5F0C">
        <w:t xml:space="preserve"> </w:t>
      </w:r>
    </w:p>
    <w:p w14:paraId="383A9785" w14:textId="77777777" w:rsidR="003A7C40" w:rsidRDefault="00000000" w:rsidP="005F60DF">
      <w:pPr>
        <w:pStyle w:val="Heading1"/>
      </w:pPr>
      <w:sdt>
        <w:sdtPr>
          <w:id w:val="462851125"/>
          <w:placeholder>
            <w:docPart w:val="3F43E112229B41EC87EE17A19AC842DF"/>
          </w:placeholder>
          <w:temporary/>
          <w:showingPlcHdr/>
          <w15:appearance w15:val="hidden"/>
        </w:sdtPr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3940BC6C" w14:textId="54B89183" w:rsidR="001D306F" w:rsidRPr="001D306F" w:rsidRDefault="001D306F" w:rsidP="001D306F">
      <w:pPr>
        <w:tabs>
          <w:tab w:val="center" w:pos="5040"/>
        </w:tabs>
        <w:spacing w:after="0"/>
        <w:rPr>
          <w:rFonts w:cs="Calibri (Body)"/>
          <w:szCs w:val="20"/>
        </w:rPr>
      </w:pPr>
      <w:r w:rsidRPr="001D306F">
        <w:rPr>
          <w:rFonts w:cs="Calibri (Body)"/>
          <w:szCs w:val="20"/>
          <w:lang/>
        </w:rPr>
        <w:t>Computer Science student at Benha National University with a strong foundation in programming, algorithms, and systems. Skilled in front-end development (HTML, CSS, JavaScript, Bootstrap) and Python. Completed local self-training projects and a CCNA networking course. Eager to gain hands-on experience in software engineering.</w:t>
      </w:r>
    </w:p>
    <w:p w14:paraId="3AD39DC3" w14:textId="57939B45" w:rsidR="003A7C40" w:rsidRDefault="003A7C40" w:rsidP="005F60DF">
      <w:pPr>
        <w:tabs>
          <w:tab w:val="center" w:pos="5040"/>
        </w:tabs>
        <w:spacing w:after="0"/>
        <w:rPr>
          <w:rFonts w:cs="Calibri (Body)"/>
          <w:szCs w:val="20"/>
        </w:rPr>
      </w:pPr>
    </w:p>
    <w:p w14:paraId="63581083" w14:textId="77777777" w:rsidR="003A7C40" w:rsidRPr="00103499" w:rsidRDefault="00000000" w:rsidP="005F60DF">
      <w:pPr>
        <w:pStyle w:val="Heading1"/>
        <w:rPr>
          <w:rFonts w:hint="cs"/>
          <w:rtl/>
          <w:lang w:bidi="ar-EG"/>
        </w:rPr>
      </w:pPr>
      <w:sdt>
        <w:sdtPr>
          <w:id w:val="-654756723"/>
          <w:placeholder>
            <w:docPart w:val="2FA6A45319ED48CD9B546053ACDA8BB8"/>
          </w:placeholder>
          <w:temporary/>
          <w:showingPlcHdr/>
          <w15:appearance w15:val="hidden"/>
        </w:sdtPr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444D0B69" w14:textId="5ABBA1F2" w:rsidR="00444AFF" w:rsidRPr="00444AFF" w:rsidRDefault="00444AFF" w:rsidP="00444AFF">
      <w:pPr>
        <w:rPr>
          <w:rFonts w:eastAsiaTheme="majorEastAsia"/>
          <w:b/>
          <w:bCs/>
        </w:rPr>
      </w:pPr>
      <w:r w:rsidRPr="00444AFF">
        <w:rPr>
          <w:rFonts w:eastAsiaTheme="majorEastAsia"/>
          <w:b/>
          <w:bCs/>
        </w:rPr>
        <w:t>Front-End Trainee – GDG (Google Developer Groups)</w:t>
      </w:r>
    </w:p>
    <w:p w14:paraId="715F5E2C" w14:textId="38D428AB" w:rsidR="00444AFF" w:rsidRPr="00444AFF" w:rsidRDefault="00444AFF" w:rsidP="00444AF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Cs w:val="20"/>
          <w:lang/>
        </w:rPr>
      </w:pPr>
      <w:r w:rsidRPr="00444AFF">
        <w:rPr>
          <w:rFonts w:ascii="Times New Roman" w:eastAsia="Times New Roman" w:hAnsi="Times New Roman" w:cs="Times New Roman"/>
          <w:color w:val="auto"/>
          <w:szCs w:val="20"/>
          <w:lang/>
        </w:rPr>
        <w:t>Completed a front-end development track organized by GDG, focusing on HTML, CSS, JavaScript, and responsive design.</w:t>
      </w:r>
    </w:p>
    <w:p w14:paraId="72ACC347" w14:textId="77777777" w:rsidR="00444AFF" w:rsidRPr="00444AFF" w:rsidRDefault="00444AFF" w:rsidP="00444AF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Cs w:val="20"/>
          <w:lang/>
        </w:rPr>
      </w:pPr>
      <w:r w:rsidRPr="00444AFF">
        <w:rPr>
          <w:rFonts w:ascii="Times New Roman" w:eastAsia="Times New Roman" w:hAnsi="Times New Roman" w:cs="Times New Roman"/>
          <w:color w:val="auto"/>
          <w:szCs w:val="20"/>
          <w:lang/>
        </w:rPr>
        <w:t>Worked on practical tasks and challenges to build real-world UI components.</w:t>
      </w:r>
    </w:p>
    <w:p w14:paraId="6F888FC5" w14:textId="1509F7B6" w:rsidR="003A7C40" w:rsidRPr="00444AFF" w:rsidRDefault="00444AFF" w:rsidP="00444AF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Cs w:val="20"/>
          <w:lang/>
        </w:rPr>
      </w:pPr>
      <w:r w:rsidRPr="00444AFF">
        <w:rPr>
          <w:rFonts w:ascii="Times New Roman" w:eastAsia="Times New Roman" w:hAnsi="Times New Roman" w:cs="Times New Roman"/>
          <w:color w:val="auto"/>
          <w:szCs w:val="20"/>
          <w:lang/>
        </w:rPr>
        <w:t>Gained exposure to industry-standard practices and developer tools.</w:t>
      </w:r>
    </w:p>
    <w:p w14:paraId="65006C07" w14:textId="77777777" w:rsidR="003A7C40" w:rsidRDefault="00000000" w:rsidP="0061718A">
      <w:pPr>
        <w:pStyle w:val="Heading2"/>
      </w:pPr>
      <w:sdt>
        <w:sdtPr>
          <w:id w:val="-369225346"/>
          <w:placeholder>
            <w:docPart w:val="317B4AD728074B6689574A1A9E3417EE"/>
          </w:placeholder>
          <w:temporary/>
          <w:showingPlcHdr/>
          <w15:appearance w15:val="hidden"/>
        </w:sdtPr>
        <w:sdtContent>
          <w:r w:rsidR="003A7C40" w:rsidRPr="00422B01">
            <w:t>Supervisor - Human Resources</w:t>
          </w:r>
        </w:sdtContent>
      </w:sdt>
    </w:p>
    <w:p w14:paraId="5C3D454C" w14:textId="77777777" w:rsidR="003A7C40" w:rsidRPr="003A7C40" w:rsidRDefault="00000000" w:rsidP="003A7C40">
      <w:pPr>
        <w:pStyle w:val="Heading3"/>
      </w:pPr>
      <w:sdt>
        <w:sdtPr>
          <w:id w:val="751710180"/>
          <w:placeholder>
            <w:docPart w:val="B69CB031772743A5B6E59624C7630D17"/>
          </w:placeholder>
          <w:temporary/>
          <w:showingPlcHdr/>
          <w15:appearance w15:val="hidden"/>
        </w:sdtPr>
        <w:sdtContent>
          <w:r w:rsidR="003A7C40" w:rsidRPr="003A7C40">
            <w:t>Olson Harris Ltd. | Seattle, WA</w:t>
          </w:r>
        </w:sdtContent>
      </w:sdt>
      <w:r w:rsidR="003A7C40" w:rsidRPr="003A7C40">
        <w:t xml:space="preserve"> </w:t>
      </w:r>
      <w:r w:rsidR="003A7C40" w:rsidRPr="003A7C40">
        <w:tab/>
      </w:r>
      <w:sdt>
        <w:sdtPr>
          <w:id w:val="-20700005"/>
          <w:placeholder>
            <w:docPart w:val="5C90A882119A4DABA87CDE0B31E5B535"/>
          </w:placeholder>
          <w:temporary/>
          <w:showingPlcHdr/>
          <w15:appearance w15:val="hidden"/>
        </w:sdtPr>
        <w:sdtContent>
          <w:r w:rsidR="003A7C40" w:rsidRPr="003A7C40">
            <w:t>Jul 20XX – Jun 20XX</w:t>
          </w:r>
        </w:sdtContent>
      </w:sdt>
    </w:p>
    <w:p w14:paraId="35985F02" w14:textId="77777777" w:rsidR="003A7C40" w:rsidRDefault="0000000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655754866"/>
          <w:placeholder>
            <w:docPart w:val="1FD4480F67C84971AE9B340114D2383A"/>
          </w:placeholder>
          <w:temporary/>
          <w:showingPlcHdr/>
          <w15:appearance w15:val="hidden"/>
        </w:sdtPr>
        <w:sdtContent>
          <w:r w:rsidR="003A7C40" w:rsidRPr="0061718A">
            <w:t>This is the place for a brief summary of your key responsibilities and most stellar accomplishments.</w:t>
          </w:r>
        </w:sdtContent>
      </w:sdt>
    </w:p>
    <w:p w14:paraId="3181A6DF" w14:textId="77777777" w:rsidR="003A7C40" w:rsidRDefault="00000000" w:rsidP="005F60DF">
      <w:pPr>
        <w:pStyle w:val="Heading1"/>
      </w:pPr>
      <w:sdt>
        <w:sdtPr>
          <w:id w:val="1735817217"/>
          <w:placeholder>
            <w:docPart w:val="E1488FA79DEA4B39A37F55CF3A83E897"/>
          </w:placeholder>
          <w:temporary/>
          <w:showingPlcHdr/>
          <w15:appearance w15:val="hidden"/>
        </w:sdtPr>
        <w:sdtContent>
          <w:r w:rsidR="003A7C40" w:rsidRPr="004C4C0E">
            <w:t>EDUCATION</w:t>
          </w:r>
        </w:sdtContent>
      </w:sdt>
    </w:p>
    <w:p w14:paraId="55EB7601" w14:textId="77777777" w:rsidR="003A7C40" w:rsidRPr="009D24D8" w:rsidRDefault="00000000" w:rsidP="0061718A">
      <w:pPr>
        <w:pStyle w:val="Heading2"/>
        <w:rPr>
          <w:rFonts w:eastAsiaTheme="minorEastAsia"/>
        </w:rPr>
      </w:pPr>
      <w:sdt>
        <w:sdtPr>
          <w:id w:val="-1087388354"/>
          <w:placeholder>
            <w:docPart w:val="0C450F903F6049908C89D95BA3EF8209"/>
          </w:placeholder>
          <w:temporary/>
          <w:showingPlcHdr/>
          <w15:appearance w15:val="hidden"/>
        </w:sdtPr>
        <w:sdtContent>
          <w:r w:rsidR="003A7C40">
            <w:t>Human Resources</w:t>
          </w:r>
        </w:sdtContent>
      </w:sdt>
      <w:r w:rsidR="003A7C40">
        <w:t xml:space="preserve"> </w:t>
      </w:r>
    </w:p>
    <w:p w14:paraId="451AD8A8" w14:textId="77777777" w:rsidR="003A7C40" w:rsidRDefault="00000000" w:rsidP="003A7C40">
      <w:pPr>
        <w:pStyle w:val="Heading3"/>
      </w:pPr>
      <w:sdt>
        <w:sdtPr>
          <w:id w:val="1887600507"/>
          <w:placeholder>
            <w:docPart w:val="849FF66D24B64C5A8CDA66044EA452D5"/>
          </w:placeholder>
          <w:temporary/>
          <w:showingPlcHdr/>
          <w15:appearance w15:val="hidden"/>
        </w:sdtPr>
        <w:sdtContent>
          <w:r w:rsidR="003A7C40">
            <w:t>Glennwood University | Redmond, WA</w:t>
          </w:r>
        </w:sdtContent>
      </w:sdt>
      <w:r w:rsidR="003A7C40">
        <w:tab/>
      </w:r>
      <w:sdt>
        <w:sdtPr>
          <w:id w:val="986986648"/>
          <w:placeholder>
            <w:docPart w:val="70EA9028A1734CB49945A13EA061275B"/>
          </w:placeholder>
          <w:temporary/>
          <w:showingPlcHdr/>
          <w15:appearance w15:val="hidden"/>
        </w:sdtPr>
        <w:sdtContent>
          <w:r w:rsidR="003A7C40" w:rsidRPr="003A7C40">
            <w:t>Jun 20XX</w:t>
          </w:r>
        </w:sdtContent>
      </w:sdt>
    </w:p>
    <w:p w14:paraId="31F68C22" w14:textId="77777777" w:rsidR="003A7C40" w:rsidRDefault="0000000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1160421"/>
          <w:placeholder>
            <w:docPart w:val="8E9CC10FCA5B4F22B1C0A90D057ECF4E"/>
          </w:placeholder>
          <w:temporary/>
          <w:showingPlcHdr/>
          <w15:appearance w15:val="hidden"/>
        </w:sdtPr>
        <w:sdtContent>
          <w:r w:rsidR="003A7C40" w:rsidRPr="0061718A">
            <w:t>You might want to include your GPA here and a brief summary of relevant coursework, awards, and honors.</w:t>
          </w:r>
        </w:sdtContent>
      </w:sdt>
    </w:p>
    <w:p w14:paraId="5A6ACBCB" w14:textId="77777777" w:rsidR="003A7C40" w:rsidRDefault="00000000" w:rsidP="005F60DF">
      <w:pPr>
        <w:pStyle w:val="Heading1"/>
      </w:pPr>
      <w:sdt>
        <w:sdtPr>
          <w:id w:val="-2102319736"/>
          <w:placeholder>
            <w:docPart w:val="87647E19409043B3933911EF15276C3D"/>
          </w:placeholder>
          <w:temporary/>
          <w:showingPlcHdr/>
          <w15:appearance w15:val="hidden"/>
        </w:sdtPr>
        <w:sdtContent>
          <w:r w:rsidR="003A7C40" w:rsidRPr="0061718A">
            <w:t>Communication</w:t>
          </w:r>
        </w:sdtContent>
      </w:sdt>
    </w:p>
    <w:p w14:paraId="4E19039C" w14:textId="77777777" w:rsidR="003A7C40" w:rsidRDefault="00000000" w:rsidP="0061718A">
      <w:pPr>
        <w:rPr>
          <w:rFonts w:cstheme="minorHAnsi"/>
          <w:spacing w:val="-2"/>
        </w:rPr>
      </w:pPr>
      <w:sdt>
        <w:sdtPr>
          <w:rPr>
            <w:rFonts w:cstheme="minorHAnsi"/>
            <w:spacing w:val="-2"/>
          </w:rPr>
          <w:id w:val="1160429"/>
          <w:placeholder>
            <w:docPart w:val="47019306D41D4A34802DC4FAD919D5C4"/>
          </w:placeholder>
          <w:temporary/>
          <w:showingPlcHdr/>
          <w15:appearance w15:val="hidden"/>
        </w:sdtPr>
        <w:sdtContent>
          <w:r w:rsidR="003A7C40" w:rsidRPr="0069504D">
            <w:t>You delivered that big presentation to rave reviews. This is the place to showcase your skills.</w:t>
          </w:r>
        </w:sdtContent>
      </w:sdt>
    </w:p>
    <w:p w14:paraId="30AC61D9" w14:textId="77777777" w:rsidR="003A7C40" w:rsidRPr="004C4C0E" w:rsidRDefault="00000000" w:rsidP="005F60DF">
      <w:pPr>
        <w:pStyle w:val="Heading1"/>
      </w:pPr>
      <w:sdt>
        <w:sdtPr>
          <w:id w:val="1996602214"/>
          <w:placeholder>
            <w:docPart w:val="23231BDF5C6647A58CC381B5E704AF6C"/>
          </w:placeholder>
          <w:temporary/>
          <w:showingPlcHdr/>
          <w15:appearance w15:val="hidden"/>
        </w:sdtPr>
        <w:sdtContent>
          <w:r w:rsidR="003A7C40" w:rsidRPr="004C4C0E">
            <w:t>LEADERSHIP</w:t>
          </w:r>
        </w:sdtContent>
      </w:sdt>
    </w:p>
    <w:p w14:paraId="60328411" w14:textId="77777777" w:rsidR="003A7C40" w:rsidRDefault="00000000" w:rsidP="0061718A">
      <w:pPr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193212602"/>
          <w:placeholder>
            <w:docPart w:val="D0EADEF051DB45C59A26F57AB0F1A63F"/>
          </w:placeholder>
          <w:temporary/>
          <w:showingPlcHdr/>
          <w15:appearance w15:val="hidden"/>
        </w:sdtPr>
        <w:sdtEndPr>
          <w:rPr>
            <w:rFonts w:cstheme="minorHAnsi"/>
            <w:spacing w:val="-2"/>
          </w:rPr>
        </w:sdtEndPr>
        <w:sdtContent>
          <w:r w:rsidR="003A7C40" w:rsidRPr="0061718A">
            <w:t>Are you president of your fraternity, head of the condo board, or a team lead for your favorite charity? You’re a natural leader – tell it like it is!</w:t>
          </w:r>
        </w:sdtContent>
      </w:sdt>
    </w:p>
    <w:p w14:paraId="0D016FE6" w14:textId="77777777" w:rsidR="003A7C40" w:rsidRPr="004C4C0E" w:rsidRDefault="00000000" w:rsidP="005F60DF">
      <w:pPr>
        <w:pStyle w:val="Heading1"/>
      </w:pPr>
      <w:sdt>
        <w:sdtPr>
          <w:id w:val="-1678415785"/>
          <w:placeholder>
            <w:docPart w:val="E2831592035E4B44AACF0BCDDD7E1B42"/>
          </w:placeholder>
          <w:temporary/>
          <w:showingPlcHdr/>
          <w15:appearance w15:val="hidden"/>
        </w:sdtPr>
        <w:sdtContent>
          <w:r w:rsidR="003A7C40" w:rsidRPr="004C4C0E">
            <w:t>REFERENCES</w:t>
          </w:r>
        </w:sdtContent>
      </w:sdt>
    </w:p>
    <w:p w14:paraId="0B2E775E" w14:textId="77777777" w:rsidR="003A7C40" w:rsidRDefault="00000000" w:rsidP="000E1FF7">
      <w:pPr>
        <w:pStyle w:val="Heading2"/>
      </w:pPr>
      <w:sdt>
        <w:sdtPr>
          <w:id w:val="-1713263064"/>
          <w:placeholder>
            <w:docPart w:val="3523413D916F476A9B72AA5514F6C8FE"/>
          </w:placeholder>
          <w:temporary/>
          <w:showingPlcHdr/>
          <w15:appearance w15:val="hidden"/>
        </w:sdtPr>
        <w:sdtContent>
          <w:r w:rsidR="003A7C40">
            <w:t>Briana Hernandez</w:t>
          </w:r>
        </w:sdtContent>
      </w:sdt>
    </w:p>
    <w:p w14:paraId="10A5F617" w14:textId="77777777" w:rsidR="003A7C40" w:rsidRDefault="00000000" w:rsidP="000E1FF7">
      <w:pPr>
        <w:tabs>
          <w:tab w:val="center" w:pos="5040"/>
        </w:tabs>
        <w:spacing w:after="0" w:line="240" w:lineRule="auto"/>
        <w:rPr>
          <w:rFonts w:cs="Calibri (Body)"/>
          <w:szCs w:val="20"/>
        </w:rPr>
      </w:pPr>
      <w:sdt>
        <w:sdtPr>
          <w:rPr>
            <w:rFonts w:cs="Calibri (Body)"/>
            <w:szCs w:val="20"/>
          </w:rPr>
          <w:id w:val="-1289663033"/>
          <w:placeholder>
            <w:docPart w:val="3316006024C249038B6BAB247B7D91AE"/>
          </w:placeholder>
          <w:temporary/>
          <w:showingPlcHdr/>
          <w15:appearance w15:val="hidden"/>
        </w:sdtPr>
        <w:sdtContent>
          <w:r w:rsidR="003A7C40">
            <w:rPr>
              <w:rFonts w:cs="Calibri (Body)"/>
              <w:szCs w:val="20"/>
            </w:rPr>
            <w:t>Olson Harris Ltd. | Contact information</w:t>
          </w:r>
        </w:sdtContent>
      </w:sdt>
      <w:r w:rsidR="003A7C40">
        <w:rPr>
          <w:rFonts w:cs="Calibri (Body)"/>
          <w:szCs w:val="20"/>
        </w:rPr>
        <w:t xml:space="preserve"> </w:t>
      </w:r>
    </w:p>
    <w:p w14:paraId="49DE98E3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F8911" w14:textId="77777777" w:rsidR="001A47A9" w:rsidRDefault="001A47A9" w:rsidP="00CE6F6F">
      <w:pPr>
        <w:spacing w:after="0" w:line="240" w:lineRule="auto"/>
      </w:pPr>
      <w:r>
        <w:separator/>
      </w:r>
    </w:p>
  </w:endnote>
  <w:endnote w:type="continuationSeparator" w:id="0">
    <w:p w14:paraId="49BDC494" w14:textId="77777777" w:rsidR="001A47A9" w:rsidRDefault="001A47A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3EBB9" w14:textId="77777777" w:rsidR="001A47A9" w:rsidRDefault="001A47A9" w:rsidP="00CE6F6F">
      <w:pPr>
        <w:spacing w:after="0" w:line="240" w:lineRule="auto"/>
      </w:pPr>
      <w:r>
        <w:separator/>
      </w:r>
    </w:p>
  </w:footnote>
  <w:footnote w:type="continuationSeparator" w:id="0">
    <w:p w14:paraId="6BD1D1A8" w14:textId="77777777" w:rsidR="001A47A9" w:rsidRDefault="001A47A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3AF7"/>
    <w:multiLevelType w:val="multilevel"/>
    <w:tmpl w:val="C244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D734B"/>
    <w:multiLevelType w:val="multilevel"/>
    <w:tmpl w:val="A3F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401406">
    <w:abstractNumId w:val="0"/>
  </w:num>
  <w:num w:numId="2" w16cid:durableId="35469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2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1A47A9"/>
    <w:rsid w:val="001D306F"/>
    <w:rsid w:val="00267A26"/>
    <w:rsid w:val="00292A40"/>
    <w:rsid w:val="003A7C40"/>
    <w:rsid w:val="00422B01"/>
    <w:rsid w:val="00444AFF"/>
    <w:rsid w:val="00484AA7"/>
    <w:rsid w:val="004C4C0E"/>
    <w:rsid w:val="004C59B8"/>
    <w:rsid w:val="004E4B08"/>
    <w:rsid w:val="004F2D41"/>
    <w:rsid w:val="00515202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076D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464E6"/>
    <w:rsid w:val="00D74BEC"/>
    <w:rsid w:val="00D80E89"/>
    <w:rsid w:val="00DA0E61"/>
    <w:rsid w:val="00DF69E1"/>
    <w:rsid w:val="00E0522A"/>
    <w:rsid w:val="00E10F93"/>
    <w:rsid w:val="00E11CDF"/>
    <w:rsid w:val="00E301DF"/>
    <w:rsid w:val="00E966AA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82D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ari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43E112229B41EC87EE17A19AC8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5AC61-11A9-4D2C-B576-F30240209B14}"/>
      </w:docPartPr>
      <w:docPartBody>
        <w:p w:rsidR="00000000" w:rsidRDefault="00000000">
          <w:pPr>
            <w:pStyle w:val="3F43E112229B41EC87EE17A19AC842DF"/>
          </w:pPr>
          <w:r w:rsidRPr="00103499">
            <w:t>OBJECTIVE</w:t>
          </w:r>
        </w:p>
      </w:docPartBody>
    </w:docPart>
    <w:docPart>
      <w:docPartPr>
        <w:name w:val="2FA6A45319ED48CD9B546053ACDA8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AAFE-5BFE-48C5-AE2E-97777AC04A0C}"/>
      </w:docPartPr>
      <w:docPartBody>
        <w:p w:rsidR="00000000" w:rsidRDefault="00000000">
          <w:pPr>
            <w:pStyle w:val="2FA6A45319ED48CD9B546053ACDA8BB8"/>
          </w:pPr>
          <w:r w:rsidRPr="00103499">
            <w:t>EXPERIENCE</w:t>
          </w:r>
        </w:p>
      </w:docPartBody>
    </w:docPart>
    <w:docPart>
      <w:docPartPr>
        <w:name w:val="317B4AD728074B6689574A1A9E341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C181-AD02-4A6A-B3FF-DDC90A1FC626}"/>
      </w:docPartPr>
      <w:docPartBody>
        <w:p w:rsidR="00000000" w:rsidRDefault="00000000">
          <w:pPr>
            <w:pStyle w:val="317B4AD728074B6689574A1A9E3417EE"/>
          </w:pPr>
          <w:r w:rsidRPr="00422B01">
            <w:t>Supervisor - Human Resources</w:t>
          </w:r>
        </w:p>
      </w:docPartBody>
    </w:docPart>
    <w:docPart>
      <w:docPartPr>
        <w:name w:val="B69CB031772743A5B6E59624C763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E3C68-3773-4001-8B94-94494813F464}"/>
      </w:docPartPr>
      <w:docPartBody>
        <w:p w:rsidR="00000000" w:rsidRDefault="00000000">
          <w:pPr>
            <w:pStyle w:val="B69CB031772743A5B6E59624C7630D17"/>
          </w:pPr>
          <w:r w:rsidRPr="003A7C40">
            <w:t>Olson Harris Ltd. | Seattle, WA</w:t>
          </w:r>
        </w:p>
      </w:docPartBody>
    </w:docPart>
    <w:docPart>
      <w:docPartPr>
        <w:name w:val="5C90A882119A4DABA87CDE0B31E5B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6DD-40F1-4EFC-980A-880D98A983A0}"/>
      </w:docPartPr>
      <w:docPartBody>
        <w:p w:rsidR="00000000" w:rsidRDefault="00000000">
          <w:pPr>
            <w:pStyle w:val="5C90A882119A4DABA87CDE0B31E5B535"/>
          </w:pPr>
          <w:r w:rsidRPr="003A7C40">
            <w:t>Jul 20XX – Jun 20XX</w:t>
          </w:r>
        </w:p>
      </w:docPartBody>
    </w:docPart>
    <w:docPart>
      <w:docPartPr>
        <w:name w:val="1FD4480F67C84971AE9B340114D23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012D3-4BD6-4773-AD59-F138BBB32C13}"/>
      </w:docPartPr>
      <w:docPartBody>
        <w:p w:rsidR="00000000" w:rsidRDefault="00000000">
          <w:pPr>
            <w:pStyle w:val="1FD4480F67C84971AE9B340114D2383A"/>
          </w:pPr>
          <w:r w:rsidRPr="0061718A">
            <w:t>This is the place for a brief summary of your key responsibilities and most stellar accomplishments.</w:t>
          </w:r>
        </w:p>
      </w:docPartBody>
    </w:docPart>
    <w:docPart>
      <w:docPartPr>
        <w:name w:val="E1488FA79DEA4B39A37F55CF3A83E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19418-42AB-42D9-8449-D120CA6A22F3}"/>
      </w:docPartPr>
      <w:docPartBody>
        <w:p w:rsidR="00000000" w:rsidRDefault="00000000">
          <w:pPr>
            <w:pStyle w:val="E1488FA79DEA4B39A37F55CF3A83E897"/>
          </w:pPr>
          <w:r w:rsidRPr="004C4C0E">
            <w:t>EDUCATION</w:t>
          </w:r>
        </w:p>
      </w:docPartBody>
    </w:docPart>
    <w:docPart>
      <w:docPartPr>
        <w:name w:val="0C450F903F6049908C89D95BA3EF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5521-6172-4C99-99EE-9F8556A98A3B}"/>
      </w:docPartPr>
      <w:docPartBody>
        <w:p w:rsidR="00000000" w:rsidRDefault="00000000">
          <w:pPr>
            <w:pStyle w:val="0C450F903F6049908C89D95BA3EF8209"/>
          </w:pPr>
          <w:r>
            <w:t>Human Resources</w:t>
          </w:r>
        </w:p>
      </w:docPartBody>
    </w:docPart>
    <w:docPart>
      <w:docPartPr>
        <w:name w:val="849FF66D24B64C5A8CDA66044EA4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C19CD-3814-448D-9FA6-8DAC840A65F9}"/>
      </w:docPartPr>
      <w:docPartBody>
        <w:p w:rsidR="00000000" w:rsidRDefault="00000000">
          <w:pPr>
            <w:pStyle w:val="849FF66D24B64C5A8CDA66044EA452D5"/>
          </w:pPr>
          <w:r>
            <w:t>Glennwood University | Redmond, WA</w:t>
          </w:r>
        </w:p>
      </w:docPartBody>
    </w:docPart>
    <w:docPart>
      <w:docPartPr>
        <w:name w:val="70EA9028A1734CB49945A13EA0612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4771B-54BF-4752-B151-D9900791A8BC}"/>
      </w:docPartPr>
      <w:docPartBody>
        <w:p w:rsidR="00000000" w:rsidRDefault="00000000">
          <w:pPr>
            <w:pStyle w:val="70EA9028A1734CB49945A13EA061275B"/>
          </w:pPr>
          <w:r w:rsidRPr="003A7C40">
            <w:t>Jun 20XX</w:t>
          </w:r>
        </w:p>
      </w:docPartBody>
    </w:docPart>
    <w:docPart>
      <w:docPartPr>
        <w:name w:val="8E9CC10FCA5B4F22B1C0A90D057EC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033C-CAC2-44BC-99B4-8659931C77E9}"/>
      </w:docPartPr>
      <w:docPartBody>
        <w:p w:rsidR="00000000" w:rsidRDefault="00000000">
          <w:pPr>
            <w:pStyle w:val="8E9CC10FCA5B4F22B1C0A90D057ECF4E"/>
          </w:pPr>
          <w:r w:rsidRPr="0061718A">
            <w:t>You might want to include your GPA here and a brief summary of relevant coursework, awards, and honors.</w:t>
          </w:r>
        </w:p>
      </w:docPartBody>
    </w:docPart>
    <w:docPart>
      <w:docPartPr>
        <w:name w:val="87647E19409043B3933911EF15276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4E57-C219-49C8-B38E-1BB852D67A64}"/>
      </w:docPartPr>
      <w:docPartBody>
        <w:p w:rsidR="00000000" w:rsidRDefault="00000000">
          <w:pPr>
            <w:pStyle w:val="87647E19409043B3933911EF15276C3D"/>
          </w:pPr>
          <w:r w:rsidRPr="0061718A">
            <w:t>Communication</w:t>
          </w:r>
        </w:p>
      </w:docPartBody>
    </w:docPart>
    <w:docPart>
      <w:docPartPr>
        <w:name w:val="47019306D41D4A34802DC4FAD919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72D8-1717-4605-B20A-AD56301B5A32}"/>
      </w:docPartPr>
      <w:docPartBody>
        <w:p w:rsidR="00000000" w:rsidRDefault="00000000">
          <w:pPr>
            <w:pStyle w:val="47019306D41D4A34802DC4FAD919D5C4"/>
          </w:pPr>
          <w:r w:rsidRPr="0069504D">
            <w:t xml:space="preserve">You </w:t>
          </w:r>
          <w:r w:rsidRPr="0069504D">
            <w:t>delivered that big presentation to rave reviews. This is the place to showcase your skills.</w:t>
          </w:r>
        </w:p>
      </w:docPartBody>
    </w:docPart>
    <w:docPart>
      <w:docPartPr>
        <w:name w:val="23231BDF5C6647A58CC381B5E704A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18E6-FBD0-4A60-9210-18652394F77B}"/>
      </w:docPartPr>
      <w:docPartBody>
        <w:p w:rsidR="00000000" w:rsidRDefault="00000000">
          <w:pPr>
            <w:pStyle w:val="23231BDF5C6647A58CC381B5E704AF6C"/>
          </w:pPr>
          <w:r w:rsidRPr="004C4C0E">
            <w:t>LEADERSHIP</w:t>
          </w:r>
        </w:p>
      </w:docPartBody>
    </w:docPart>
    <w:docPart>
      <w:docPartPr>
        <w:name w:val="D0EADEF051DB45C59A26F57AB0F1A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CE1E-4288-4BB0-A77E-01982B84F5B1}"/>
      </w:docPartPr>
      <w:docPartBody>
        <w:p w:rsidR="00000000" w:rsidRDefault="00000000">
          <w:pPr>
            <w:pStyle w:val="D0EADEF051DB45C59A26F57AB0F1A63F"/>
          </w:pPr>
          <w:r w:rsidRPr="0061718A">
            <w:t>Are you president of your fraternity, head of the condo board, or a team lead for your favorite charity? You’re a natural leader – tell it like it is!</w:t>
          </w:r>
        </w:p>
      </w:docPartBody>
    </w:docPart>
    <w:docPart>
      <w:docPartPr>
        <w:name w:val="E2831592035E4B44AACF0BCDDD7E1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15A60-BEAA-42D8-877C-6B6521DCB450}"/>
      </w:docPartPr>
      <w:docPartBody>
        <w:p w:rsidR="00000000" w:rsidRDefault="00000000">
          <w:pPr>
            <w:pStyle w:val="E2831592035E4B44AACF0BCDDD7E1B42"/>
          </w:pPr>
          <w:r w:rsidRPr="004C4C0E">
            <w:t>REFERENCES</w:t>
          </w:r>
        </w:p>
      </w:docPartBody>
    </w:docPart>
    <w:docPart>
      <w:docPartPr>
        <w:name w:val="3523413D916F476A9B72AA5514F6C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61128-CCF1-4A12-A75D-040FF40E1744}"/>
      </w:docPartPr>
      <w:docPartBody>
        <w:p w:rsidR="00000000" w:rsidRDefault="00000000">
          <w:pPr>
            <w:pStyle w:val="3523413D916F476A9B72AA5514F6C8FE"/>
          </w:pPr>
          <w:r>
            <w:t>Briana Hernandez</w:t>
          </w:r>
        </w:p>
      </w:docPartBody>
    </w:docPart>
    <w:docPart>
      <w:docPartPr>
        <w:name w:val="3316006024C249038B6BAB247B7D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938DE-799F-4A51-BA85-CF3BD613F5F0}"/>
      </w:docPartPr>
      <w:docPartBody>
        <w:p w:rsidR="00000000" w:rsidRDefault="00000000">
          <w:pPr>
            <w:pStyle w:val="3316006024C249038B6BAB247B7D91AE"/>
          </w:pPr>
          <w:r>
            <w:rPr>
              <w:rFonts w:cs="Calibri (Body)"/>
              <w:szCs w:val="20"/>
            </w:rPr>
            <w:t>Olson Harris Ltd. | 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E3"/>
    <w:rsid w:val="00B832E3"/>
    <w:rsid w:val="00D4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3DFF6704B467FBF51792FA4374A02">
    <w:name w:val="DA53DFF6704B467FBF51792FA4374A02"/>
  </w:style>
  <w:style w:type="paragraph" w:customStyle="1" w:styleId="416770B57520455D816BD39145034CD5">
    <w:name w:val="416770B57520455D816BD39145034CD5"/>
  </w:style>
  <w:style w:type="paragraph" w:customStyle="1" w:styleId="A2EC9FD28B0E4CA1AA1FEFA144E2F2AC">
    <w:name w:val="A2EC9FD28B0E4CA1AA1FEFA144E2F2AC"/>
  </w:style>
  <w:style w:type="paragraph" w:customStyle="1" w:styleId="56E3BC0EE16E429CAD3BF4597019579A">
    <w:name w:val="56E3BC0EE16E429CAD3BF4597019579A"/>
  </w:style>
  <w:style w:type="paragraph" w:customStyle="1" w:styleId="681223CE725E4AD7BFE12A5A2D0D4342">
    <w:name w:val="681223CE725E4AD7BFE12A5A2D0D4342"/>
  </w:style>
  <w:style w:type="paragraph" w:customStyle="1" w:styleId="3F43E112229B41EC87EE17A19AC842DF">
    <w:name w:val="3F43E112229B41EC87EE17A19AC842DF"/>
  </w:style>
  <w:style w:type="paragraph" w:customStyle="1" w:styleId="229E19294250483A86186E41015E96C6">
    <w:name w:val="229E19294250483A86186E41015E96C6"/>
  </w:style>
  <w:style w:type="paragraph" w:customStyle="1" w:styleId="2FA6A45319ED48CD9B546053ACDA8BB8">
    <w:name w:val="2FA6A45319ED48CD9B546053ACDA8BB8"/>
  </w:style>
  <w:style w:type="paragraph" w:customStyle="1" w:styleId="C4D4C202AB494A588932BDF8CCCB39E0">
    <w:name w:val="C4D4C202AB494A588932BDF8CCCB39E0"/>
  </w:style>
  <w:style w:type="paragraph" w:customStyle="1" w:styleId="10EF2BDEB701463FA3B9CBDDFCB7F18C">
    <w:name w:val="10EF2BDEB701463FA3B9CBDDFCB7F18C"/>
  </w:style>
  <w:style w:type="paragraph" w:customStyle="1" w:styleId="0563133E17A9422CB7ABB0D7A41BC9E1">
    <w:name w:val="0563133E17A9422CB7ABB0D7A41BC9E1"/>
  </w:style>
  <w:style w:type="paragraph" w:customStyle="1" w:styleId="1CDD036387EE438D8BDD52641558AC00">
    <w:name w:val="1CDD036387EE438D8BDD52641558AC00"/>
  </w:style>
  <w:style w:type="paragraph" w:customStyle="1" w:styleId="317B4AD728074B6689574A1A9E3417EE">
    <w:name w:val="317B4AD728074B6689574A1A9E3417EE"/>
  </w:style>
  <w:style w:type="paragraph" w:customStyle="1" w:styleId="B69CB031772743A5B6E59624C7630D17">
    <w:name w:val="B69CB031772743A5B6E59624C7630D17"/>
  </w:style>
  <w:style w:type="paragraph" w:customStyle="1" w:styleId="5C90A882119A4DABA87CDE0B31E5B535">
    <w:name w:val="5C90A882119A4DABA87CDE0B31E5B535"/>
  </w:style>
  <w:style w:type="paragraph" w:customStyle="1" w:styleId="1FD4480F67C84971AE9B340114D2383A">
    <w:name w:val="1FD4480F67C84971AE9B340114D2383A"/>
  </w:style>
  <w:style w:type="paragraph" w:customStyle="1" w:styleId="E1488FA79DEA4B39A37F55CF3A83E897">
    <w:name w:val="E1488FA79DEA4B39A37F55CF3A83E897"/>
  </w:style>
  <w:style w:type="paragraph" w:customStyle="1" w:styleId="0C450F903F6049908C89D95BA3EF8209">
    <w:name w:val="0C450F903F6049908C89D95BA3EF8209"/>
  </w:style>
  <w:style w:type="paragraph" w:customStyle="1" w:styleId="849FF66D24B64C5A8CDA66044EA452D5">
    <w:name w:val="849FF66D24B64C5A8CDA66044EA452D5"/>
  </w:style>
  <w:style w:type="paragraph" w:customStyle="1" w:styleId="70EA9028A1734CB49945A13EA061275B">
    <w:name w:val="70EA9028A1734CB49945A13EA061275B"/>
  </w:style>
  <w:style w:type="paragraph" w:customStyle="1" w:styleId="8E9CC10FCA5B4F22B1C0A90D057ECF4E">
    <w:name w:val="8E9CC10FCA5B4F22B1C0A90D057ECF4E"/>
  </w:style>
  <w:style w:type="paragraph" w:customStyle="1" w:styleId="87647E19409043B3933911EF15276C3D">
    <w:name w:val="87647E19409043B3933911EF15276C3D"/>
  </w:style>
  <w:style w:type="paragraph" w:customStyle="1" w:styleId="47019306D41D4A34802DC4FAD919D5C4">
    <w:name w:val="47019306D41D4A34802DC4FAD919D5C4"/>
  </w:style>
  <w:style w:type="paragraph" w:customStyle="1" w:styleId="23231BDF5C6647A58CC381B5E704AF6C">
    <w:name w:val="23231BDF5C6647A58CC381B5E704AF6C"/>
  </w:style>
  <w:style w:type="paragraph" w:customStyle="1" w:styleId="D0EADEF051DB45C59A26F57AB0F1A63F">
    <w:name w:val="D0EADEF051DB45C59A26F57AB0F1A63F"/>
  </w:style>
  <w:style w:type="paragraph" w:customStyle="1" w:styleId="E2831592035E4B44AACF0BCDDD7E1B42">
    <w:name w:val="E2831592035E4B44AACF0BCDDD7E1B42"/>
  </w:style>
  <w:style w:type="paragraph" w:customStyle="1" w:styleId="3523413D916F476A9B72AA5514F6C8FE">
    <w:name w:val="3523413D916F476A9B72AA5514F6C8FE"/>
  </w:style>
  <w:style w:type="paragraph" w:customStyle="1" w:styleId="3316006024C249038B6BAB247B7D91AE">
    <w:name w:val="3316006024C249038B6BAB247B7D9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2025-04-12T12:03:00Z</dcterms:created>
  <dcterms:modified xsi:type="dcterms:W3CDTF">2025-04-12T12:32:00Z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